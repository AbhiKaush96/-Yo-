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6D" w:rsidRPr="00BB3374" w:rsidRDefault="008F346D" w:rsidP="00B25EE4">
      <w:pPr>
        <w:pStyle w:val="DocumentLabel"/>
        <w:tabs>
          <w:tab w:val="left" w:pos="6832"/>
        </w:tabs>
        <w:rPr>
          <w:color w:val="808080"/>
        </w:rPr>
      </w:pPr>
      <w:bookmarkStart w:id="0" w:name="Title"/>
      <w:bookmarkStart w:id="1" w:name="_GoBack"/>
      <w:bookmarkEnd w:id="1"/>
      <w:r w:rsidRPr="00BB3374">
        <w:rPr>
          <w:color w:val="808080"/>
        </w:rPr>
        <w:t>Project Charter</w:t>
      </w:r>
      <w:r w:rsidR="00B25EE4">
        <w:rPr>
          <w:color w:val="808080"/>
        </w:rPr>
        <w:tab/>
      </w:r>
    </w:p>
    <w:bookmarkEnd w:id="0"/>
    <w:p w:rsidR="008F346D" w:rsidRPr="00D80952" w:rsidRDefault="008F346D" w:rsidP="008F346D">
      <w:pPr>
        <w:pStyle w:val="MessageHeader"/>
        <w:numPr>
          <w:ilvl w:val="0"/>
          <w:numId w:val="1"/>
        </w:numPr>
        <w:rPr>
          <w:b/>
          <w:i/>
          <w:color w:val="0000FF"/>
          <w:u w:val="single"/>
        </w:rPr>
      </w:pPr>
      <w:r w:rsidRPr="00D80952">
        <w:rPr>
          <w:b/>
          <w:i/>
          <w:color w:val="0000FF"/>
          <w:u w:val="single"/>
        </w:rPr>
        <w:t>Project Overview:</w:t>
      </w:r>
    </w:p>
    <w:p w:rsidR="008F346D" w:rsidRPr="00F61A83" w:rsidRDefault="008F346D" w:rsidP="006D052B">
      <w:pPr>
        <w:pStyle w:val="MessageHeader"/>
        <w:numPr>
          <w:ilvl w:val="1"/>
          <w:numId w:val="1"/>
        </w:numPr>
        <w:rPr>
          <w:i/>
        </w:rPr>
      </w:pPr>
      <w:r w:rsidRPr="00D80952">
        <w:rPr>
          <w:i/>
          <w:color w:val="3366FF"/>
        </w:rPr>
        <w:t>Project Title:</w:t>
      </w:r>
      <w:r w:rsidRPr="00D80952">
        <w:rPr>
          <w:color w:val="00CCFF"/>
        </w:rPr>
        <w:t xml:space="preserve"> </w:t>
      </w:r>
      <w:r w:rsidR="00D765AE">
        <w:fldChar w:fldCharType="begin"/>
      </w:r>
      <w:r>
        <w:instrText xml:space="preserve"> MACROBUTTON  AcceptAllChangesShown </w:instrText>
      </w:r>
      <w:r w:rsidR="00D765AE">
        <w:fldChar w:fldCharType="end"/>
      </w:r>
    </w:p>
    <w:p w:rsidR="008F346D" w:rsidRPr="000116AF" w:rsidRDefault="008F346D" w:rsidP="00CD2B44">
      <w:pPr>
        <w:pStyle w:val="MessageHeader"/>
        <w:numPr>
          <w:ilvl w:val="1"/>
          <w:numId w:val="1"/>
        </w:numPr>
        <w:rPr>
          <w:i/>
          <w:color w:val="3366FF"/>
        </w:rPr>
      </w:pPr>
      <w:r w:rsidRPr="000116AF">
        <w:rPr>
          <w:i/>
          <w:color w:val="3366FF"/>
        </w:rPr>
        <w:t>Project Description:</w:t>
      </w:r>
      <w:r w:rsidRPr="000116AF">
        <w:rPr>
          <w:color w:val="00CCFF"/>
        </w:rPr>
        <w:t xml:space="preserve"> </w:t>
      </w:r>
    </w:p>
    <w:p w:rsidR="00515678" w:rsidRPr="00F61A83" w:rsidRDefault="008F346D" w:rsidP="00CD2B44">
      <w:pPr>
        <w:pStyle w:val="MessageHeader"/>
        <w:numPr>
          <w:ilvl w:val="1"/>
          <w:numId w:val="1"/>
        </w:numPr>
        <w:rPr>
          <w:i/>
        </w:rPr>
      </w:pPr>
      <w:r w:rsidRPr="000116AF">
        <w:rPr>
          <w:i/>
          <w:color w:val="3366FF"/>
        </w:rPr>
        <w:t>Project Historical Information</w:t>
      </w:r>
      <w:r w:rsidRPr="000116AF">
        <w:rPr>
          <w:i/>
          <w:color w:val="00CCFF"/>
        </w:rPr>
        <w:t>:</w:t>
      </w:r>
      <w:r w:rsidRPr="000116AF">
        <w:rPr>
          <w:i/>
        </w:rPr>
        <w:tab/>
      </w:r>
    </w:p>
    <w:p w:rsidR="001877ED" w:rsidRPr="001877ED" w:rsidRDefault="008F346D" w:rsidP="00CD2B44">
      <w:pPr>
        <w:pStyle w:val="MessageHeader"/>
        <w:numPr>
          <w:ilvl w:val="1"/>
          <w:numId w:val="1"/>
        </w:numPr>
        <w:rPr>
          <w:i/>
        </w:rPr>
      </w:pPr>
      <w:r w:rsidRPr="00D80952">
        <w:rPr>
          <w:i/>
          <w:color w:val="3366FF"/>
        </w:rPr>
        <w:t>Project Owner:</w:t>
      </w:r>
      <w:r w:rsidRPr="00D80952">
        <w:rPr>
          <w:i/>
          <w:color w:val="00CCFF"/>
        </w:rPr>
        <w:t xml:space="preserve"> </w:t>
      </w:r>
      <w:r>
        <w:rPr>
          <w:iCs/>
        </w:rPr>
        <w:tab/>
        <w:t xml:space="preserve">     </w:t>
      </w:r>
    </w:p>
    <w:p w:rsidR="008F346D" w:rsidRPr="00F61A83" w:rsidRDefault="008F346D" w:rsidP="00CD2B44">
      <w:pPr>
        <w:pStyle w:val="MessageHeader"/>
        <w:numPr>
          <w:ilvl w:val="1"/>
          <w:numId w:val="1"/>
        </w:numPr>
        <w:rPr>
          <w:i/>
        </w:rPr>
      </w:pPr>
      <w:r w:rsidRPr="00D80952">
        <w:rPr>
          <w:i/>
          <w:color w:val="3366FF"/>
        </w:rPr>
        <w:t>Project Sponsor:</w:t>
      </w:r>
      <w:r w:rsidRPr="00D80952">
        <w:rPr>
          <w:color w:val="00CCFF"/>
        </w:rPr>
        <w:t xml:space="preserve"> </w:t>
      </w:r>
      <w:r w:rsidR="00666862">
        <w:rPr>
          <w:color w:val="00CCFF"/>
        </w:rPr>
        <w:tab/>
      </w:r>
    </w:p>
    <w:p w:rsidR="008F346D" w:rsidRPr="00F61A83" w:rsidRDefault="008F346D" w:rsidP="00CD2B44">
      <w:pPr>
        <w:pStyle w:val="MessageHeader"/>
        <w:numPr>
          <w:ilvl w:val="1"/>
          <w:numId w:val="1"/>
        </w:numPr>
        <w:rPr>
          <w:i/>
        </w:rPr>
      </w:pPr>
      <w:r w:rsidRPr="00D80952">
        <w:rPr>
          <w:i/>
          <w:color w:val="3366FF"/>
        </w:rPr>
        <w:t>Project Manager:</w:t>
      </w:r>
      <w:r w:rsidR="00666862">
        <w:rPr>
          <w:i/>
          <w:color w:val="3366FF"/>
        </w:rPr>
        <w:tab/>
      </w:r>
    </w:p>
    <w:p w:rsidR="008F346D" w:rsidRPr="00F61A83" w:rsidRDefault="008F346D" w:rsidP="00CD2B44">
      <w:pPr>
        <w:pStyle w:val="MessageHeader"/>
        <w:numPr>
          <w:ilvl w:val="1"/>
          <w:numId w:val="1"/>
        </w:numPr>
        <w:rPr>
          <w:i/>
        </w:rPr>
      </w:pPr>
      <w:r w:rsidRPr="00D80952">
        <w:rPr>
          <w:i/>
          <w:color w:val="3366FF"/>
        </w:rPr>
        <w:t xml:space="preserve">Project </w:t>
      </w:r>
      <w:r w:rsidR="00095B23">
        <w:rPr>
          <w:i/>
          <w:color w:val="3366FF"/>
        </w:rPr>
        <w:t>Leader</w:t>
      </w:r>
      <w:r w:rsidR="000116AF">
        <w:rPr>
          <w:i/>
          <w:color w:val="3366FF"/>
        </w:rPr>
        <w:t>/ Champion</w:t>
      </w:r>
      <w:r w:rsidRPr="00D80952">
        <w:rPr>
          <w:i/>
          <w:color w:val="00CCFF"/>
        </w:rPr>
        <w:t>:</w:t>
      </w:r>
      <w:r w:rsidRPr="00D80952">
        <w:rPr>
          <w:color w:val="00CCFF"/>
        </w:rPr>
        <w:t xml:space="preserve"> </w:t>
      </w:r>
      <w:r>
        <w:tab/>
      </w:r>
    </w:p>
    <w:p w:rsidR="008F346D" w:rsidRPr="00F61A83" w:rsidRDefault="008F346D" w:rsidP="00CD2B44">
      <w:pPr>
        <w:pStyle w:val="MessageHeader"/>
        <w:numPr>
          <w:ilvl w:val="1"/>
          <w:numId w:val="1"/>
        </w:numPr>
        <w:rPr>
          <w:i/>
        </w:rPr>
      </w:pPr>
      <w:r w:rsidRPr="00D80952">
        <w:rPr>
          <w:i/>
          <w:color w:val="3366FF"/>
        </w:rPr>
        <w:t>Relation To Other Projects:</w:t>
      </w:r>
      <w:r w:rsidR="00666862">
        <w:rPr>
          <w:i/>
          <w:color w:val="3366FF"/>
        </w:rPr>
        <w:t xml:space="preserve"> </w:t>
      </w:r>
      <w:r w:rsidR="00095B23">
        <w:rPr>
          <w:rFonts w:ascii="Garamond" w:hAnsi="Garamond"/>
          <w:sz w:val="22"/>
          <w:szCs w:val="22"/>
        </w:rPr>
        <w:t xml:space="preserve"> </w:t>
      </w:r>
    </w:p>
    <w:p w:rsidR="00666862" w:rsidRPr="00666862" w:rsidRDefault="008F346D" w:rsidP="000116AF">
      <w:pPr>
        <w:pStyle w:val="MessageHeader"/>
        <w:numPr>
          <w:ilvl w:val="1"/>
          <w:numId w:val="1"/>
        </w:numPr>
        <w:rPr>
          <w:i/>
        </w:rPr>
      </w:pPr>
      <w:r w:rsidRPr="00D80952">
        <w:rPr>
          <w:i/>
          <w:color w:val="3366FF"/>
        </w:rPr>
        <w:t>Relation To Other Organizations</w:t>
      </w:r>
      <w:r w:rsidRPr="00D80952">
        <w:rPr>
          <w:i/>
          <w:color w:val="00CCFF"/>
        </w:rPr>
        <w:t xml:space="preserve">: </w:t>
      </w:r>
    </w:p>
    <w:p w:rsidR="00B83E76" w:rsidRPr="00B83E76" w:rsidRDefault="00B330DC" w:rsidP="00B83E76">
      <w:pPr>
        <w:pStyle w:val="MessageHeader"/>
        <w:numPr>
          <w:ilvl w:val="1"/>
          <w:numId w:val="1"/>
        </w:numPr>
        <w:rPr>
          <w:i/>
        </w:rPr>
      </w:pPr>
      <w:r>
        <w:rPr>
          <w:i/>
          <w:color w:val="3366FF"/>
        </w:rPr>
        <w:t>Project estimated Duration</w:t>
      </w:r>
      <w:r w:rsidR="00666862">
        <w:rPr>
          <w:i/>
          <w:color w:val="3366FF"/>
        </w:rPr>
        <w:t xml:space="preserve"> </w:t>
      </w:r>
    </w:p>
    <w:p w:rsidR="001B271B" w:rsidRPr="006D052B" w:rsidRDefault="00B83E76" w:rsidP="00B83E76">
      <w:pPr>
        <w:pStyle w:val="MessageHeader"/>
        <w:numPr>
          <w:ilvl w:val="1"/>
          <w:numId w:val="1"/>
        </w:numPr>
        <w:rPr>
          <w:i/>
          <w:color w:val="3366FF"/>
        </w:rPr>
      </w:pPr>
      <w:r w:rsidRPr="006D052B">
        <w:rPr>
          <w:i/>
          <w:color w:val="3366FF"/>
        </w:rPr>
        <w:t xml:space="preserve">Project estimated Budget: </w:t>
      </w:r>
      <w:r w:rsidR="008F346D" w:rsidRPr="006D052B">
        <w:rPr>
          <w:i/>
          <w:color w:val="3366FF"/>
        </w:rPr>
        <w:tab/>
      </w:r>
    </w:p>
    <w:p w:rsidR="00B66BB8" w:rsidRPr="0033435E" w:rsidRDefault="00B66BB8" w:rsidP="0033435E">
      <w:pPr>
        <w:pStyle w:val="MessageHeader"/>
        <w:numPr>
          <w:ilvl w:val="0"/>
          <w:numId w:val="1"/>
        </w:numPr>
        <w:rPr>
          <w:b/>
          <w:i/>
          <w:u w:val="single"/>
        </w:rPr>
      </w:pPr>
      <w:r w:rsidRPr="00D80952">
        <w:rPr>
          <w:b/>
          <w:i/>
          <w:color w:val="0000FF"/>
          <w:u w:val="single"/>
        </w:rPr>
        <w:t>Objectives:</w:t>
      </w:r>
      <w:r>
        <w:rPr>
          <w:b/>
          <w:i/>
          <w:u w:val="single"/>
        </w:rPr>
        <w:t xml:space="preserve"> </w:t>
      </w:r>
      <w:r>
        <w:rPr>
          <w:bCs/>
          <w:iCs/>
        </w:rPr>
        <w:tab/>
        <w:t xml:space="preserve">    </w:t>
      </w:r>
    </w:p>
    <w:p w:rsidR="0033435E" w:rsidRPr="00A82AF6" w:rsidRDefault="0033435E" w:rsidP="00CD2B44">
      <w:pPr>
        <w:numPr>
          <w:ilvl w:val="1"/>
          <w:numId w:val="1"/>
        </w:numPr>
        <w:spacing w:line="415" w:lineRule="atLeast"/>
        <w:rPr>
          <w:i/>
          <w:color w:val="3366FF"/>
          <w:sz w:val="20"/>
          <w:szCs w:val="20"/>
        </w:rPr>
      </w:pPr>
      <w:r w:rsidRPr="00E26E65">
        <w:rPr>
          <w:b/>
          <w:bCs/>
          <w:i/>
          <w:color w:val="3366FF"/>
          <w:sz w:val="20"/>
          <w:szCs w:val="20"/>
        </w:rPr>
        <w:t>Business Case</w:t>
      </w:r>
      <w:r w:rsidRPr="0033435E">
        <w:rPr>
          <w:i/>
          <w:color w:val="3366FF"/>
        </w:rPr>
        <w:t xml:space="preserve">: </w:t>
      </w:r>
    </w:p>
    <w:p w:rsidR="00A82AF6" w:rsidRPr="00CD2B44" w:rsidRDefault="00A82AF6" w:rsidP="00C13DD9">
      <w:pPr>
        <w:numPr>
          <w:ilvl w:val="1"/>
          <w:numId w:val="1"/>
        </w:numPr>
        <w:spacing w:line="415" w:lineRule="atLeast"/>
        <w:ind w:hanging="504"/>
        <w:rPr>
          <w:b/>
          <w:bCs/>
          <w:i/>
          <w:color w:val="3366FF"/>
          <w:sz w:val="20"/>
          <w:szCs w:val="20"/>
        </w:rPr>
      </w:pPr>
      <w:r w:rsidRPr="00CD2B44">
        <w:rPr>
          <w:b/>
          <w:bCs/>
          <w:i/>
          <w:color w:val="3366FF"/>
          <w:sz w:val="20"/>
          <w:szCs w:val="20"/>
        </w:rPr>
        <w:t>Business Objectives:</w:t>
      </w:r>
      <w:r w:rsidR="00666862" w:rsidRPr="00CD2B44">
        <w:rPr>
          <w:b/>
          <w:bCs/>
          <w:i/>
          <w:color w:val="3366FF"/>
          <w:sz w:val="20"/>
          <w:szCs w:val="20"/>
        </w:rPr>
        <w:t xml:space="preserve"> </w:t>
      </w:r>
    </w:p>
    <w:p w:rsidR="00A82AF6" w:rsidRPr="00C653B6" w:rsidRDefault="00A82AF6" w:rsidP="00CD2B44">
      <w:pPr>
        <w:numPr>
          <w:ilvl w:val="1"/>
          <w:numId w:val="1"/>
        </w:numPr>
        <w:spacing w:line="415" w:lineRule="atLeast"/>
        <w:ind w:hanging="504"/>
        <w:rPr>
          <w:b/>
          <w:bCs/>
          <w:i/>
          <w:color w:val="3366FF"/>
          <w:sz w:val="20"/>
          <w:szCs w:val="20"/>
        </w:rPr>
      </w:pPr>
      <w:r w:rsidRPr="00CD2B44">
        <w:rPr>
          <w:b/>
          <w:bCs/>
          <w:i/>
          <w:color w:val="3366FF"/>
          <w:sz w:val="20"/>
          <w:szCs w:val="20"/>
        </w:rPr>
        <w:t>Project Objectives:</w:t>
      </w:r>
      <w:r w:rsidR="00666862" w:rsidRPr="00CD2B44">
        <w:rPr>
          <w:b/>
          <w:bCs/>
          <w:i/>
          <w:color w:val="3366FF"/>
          <w:sz w:val="20"/>
          <w:szCs w:val="20"/>
        </w:rPr>
        <w:t xml:space="preserve"> </w:t>
      </w:r>
    </w:p>
    <w:p w:rsidR="00666862" w:rsidRPr="00666862" w:rsidRDefault="008F346D" w:rsidP="000116AF">
      <w:pPr>
        <w:pStyle w:val="MessageHeader"/>
        <w:numPr>
          <w:ilvl w:val="0"/>
          <w:numId w:val="1"/>
        </w:numPr>
        <w:rPr>
          <w:b/>
          <w:i/>
          <w:u w:val="single"/>
        </w:rPr>
      </w:pPr>
      <w:r w:rsidRPr="00D80952">
        <w:rPr>
          <w:b/>
          <w:i/>
          <w:color w:val="0000FF"/>
          <w:u w:val="single"/>
        </w:rPr>
        <w:t>Deliverables:</w:t>
      </w:r>
      <w:r>
        <w:rPr>
          <w:bCs/>
          <w:iCs/>
        </w:rPr>
        <w:t xml:space="preserve">  </w:t>
      </w:r>
      <w:r w:rsidRPr="000116AF">
        <w:rPr>
          <w:bCs/>
          <w:iCs/>
        </w:rPr>
        <w:t xml:space="preserve">    </w:t>
      </w:r>
    </w:p>
    <w:p w:rsidR="00E17B96" w:rsidRPr="00E17B96" w:rsidRDefault="00B66BB8" w:rsidP="00E17B96">
      <w:pPr>
        <w:pStyle w:val="MessageHeader"/>
        <w:numPr>
          <w:ilvl w:val="0"/>
          <w:numId w:val="1"/>
        </w:numPr>
        <w:rPr>
          <w:b/>
          <w:i/>
          <w:u w:val="single"/>
        </w:rPr>
      </w:pPr>
      <w:r w:rsidRPr="00D80952">
        <w:rPr>
          <w:b/>
          <w:i/>
          <w:color w:val="0000FF"/>
          <w:u w:val="single"/>
        </w:rPr>
        <w:t>Constrain</w:t>
      </w:r>
      <w:r w:rsidR="00C02A4D">
        <w:rPr>
          <w:b/>
          <w:i/>
          <w:color w:val="0000FF"/>
          <w:u w:val="single"/>
        </w:rPr>
        <w:t>t</w:t>
      </w:r>
      <w:r w:rsidRPr="00D80952">
        <w:rPr>
          <w:b/>
          <w:i/>
          <w:color w:val="0000FF"/>
          <w:u w:val="single"/>
        </w:rPr>
        <w:t>s &amp; Assumptions</w:t>
      </w:r>
      <w:r w:rsidR="00E17B96">
        <w:rPr>
          <w:b/>
          <w:i/>
          <w:color w:val="0000FF"/>
          <w:u w:val="single"/>
        </w:rPr>
        <w:t>:</w:t>
      </w:r>
    </w:p>
    <w:p w:rsidR="00E17B96" w:rsidRDefault="00E17B96" w:rsidP="00701440">
      <w:pPr>
        <w:pStyle w:val="MessageHeader"/>
        <w:numPr>
          <w:ilvl w:val="1"/>
          <w:numId w:val="1"/>
        </w:numPr>
        <w:rPr>
          <w:b/>
          <w:bCs/>
          <w:i/>
          <w:color w:val="3366FF"/>
        </w:rPr>
      </w:pPr>
      <w:r w:rsidRPr="00701440">
        <w:rPr>
          <w:b/>
          <w:bCs/>
          <w:i/>
          <w:color w:val="3366FF"/>
        </w:rPr>
        <w:t>Constraints:</w:t>
      </w:r>
    </w:p>
    <w:p w:rsidR="00E17B96" w:rsidRDefault="00E17B96" w:rsidP="00701440">
      <w:pPr>
        <w:pStyle w:val="MessageHeader"/>
        <w:numPr>
          <w:ilvl w:val="1"/>
          <w:numId w:val="1"/>
        </w:numPr>
        <w:rPr>
          <w:b/>
          <w:bCs/>
          <w:i/>
          <w:color w:val="3366FF"/>
        </w:rPr>
      </w:pPr>
      <w:r w:rsidRPr="00701440">
        <w:rPr>
          <w:b/>
          <w:bCs/>
          <w:i/>
          <w:color w:val="3366FF"/>
        </w:rPr>
        <w:t>Assumptions:</w:t>
      </w:r>
    </w:p>
    <w:p w:rsidR="00666862" w:rsidRPr="00CD2B44" w:rsidRDefault="004B01E0" w:rsidP="00CD2B44">
      <w:pPr>
        <w:pStyle w:val="MessageHeader"/>
        <w:numPr>
          <w:ilvl w:val="0"/>
          <w:numId w:val="1"/>
        </w:numPr>
        <w:rPr>
          <w:b/>
          <w:i/>
          <w:color w:val="0000FF"/>
          <w:u w:val="single"/>
        </w:rPr>
      </w:pPr>
      <w:r w:rsidRPr="00377F24">
        <w:rPr>
          <w:b/>
          <w:i/>
          <w:color w:val="0000FF"/>
          <w:u w:val="single"/>
        </w:rPr>
        <w:t xml:space="preserve">Project Potential Risks </w:t>
      </w:r>
    </w:p>
    <w:p w:rsidR="00B25EE4" w:rsidRPr="00CD2B44" w:rsidRDefault="00CD2B44" w:rsidP="00CD2B44">
      <w:pPr>
        <w:pStyle w:val="MessageHeader"/>
        <w:numPr>
          <w:ilvl w:val="0"/>
          <w:numId w:val="1"/>
        </w:numPr>
        <w:rPr>
          <w:b/>
          <w:i/>
          <w:color w:val="0000FF"/>
          <w:u w:val="single"/>
        </w:rPr>
      </w:pPr>
      <w:r>
        <w:rPr>
          <w:b/>
          <w:i/>
          <w:color w:val="0000FF"/>
          <w:u w:val="single"/>
        </w:rPr>
        <w:t>Project Sign-off</w:t>
      </w:r>
    </w:p>
    <w:sectPr w:rsidR="00B25EE4" w:rsidRPr="00CD2B44" w:rsidSect="006D052B">
      <w:headerReference w:type="default" r:id="rId8"/>
      <w:footerReference w:type="default" r:id="rId9"/>
      <w:pgSz w:w="12240" w:h="15840"/>
      <w:pgMar w:top="15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5AB" w:rsidRDefault="00B515AB">
      <w:r>
        <w:separator/>
      </w:r>
    </w:p>
  </w:endnote>
  <w:endnote w:type="continuationSeparator" w:id="0">
    <w:p w:rsidR="00B515AB" w:rsidRDefault="00B5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4BE" w:rsidRDefault="00D765AE">
    <w:pPr>
      <w:pStyle w:val="Footer"/>
    </w:pPr>
    <w:r>
      <w:fldChar w:fldCharType="begin"/>
    </w:r>
    <w:r w:rsidR="00BA07B9">
      <w:instrText xml:space="preserve"> DATE \@ "M/d/yyyy" </w:instrText>
    </w:r>
    <w:r>
      <w:fldChar w:fldCharType="separate"/>
    </w:r>
    <w:r w:rsidR="00C625B3">
      <w:rPr>
        <w:noProof/>
      </w:rPr>
      <w:t>12/6/2014</w:t>
    </w:r>
    <w:r>
      <w:fldChar w:fldCharType="end"/>
    </w:r>
    <w:r w:rsidR="009604BE">
      <w:tab/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5AB" w:rsidRDefault="00B515AB">
      <w:r>
        <w:separator/>
      </w:r>
    </w:p>
  </w:footnote>
  <w:footnote w:type="continuationSeparator" w:id="0">
    <w:p w:rsidR="00B515AB" w:rsidRDefault="00B51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2B" w:rsidRPr="006D052B" w:rsidRDefault="006D052B" w:rsidP="006D052B">
    <w:pPr>
      <w:pStyle w:val="Header"/>
      <w:tabs>
        <w:tab w:val="clear" w:pos="4320"/>
        <w:tab w:val="right" w:pos="276"/>
      </w:tabs>
      <w:bidi/>
      <w:rPr>
        <w:b/>
        <w:bCs/>
        <w:sz w:val="16"/>
        <w:szCs w:val="16"/>
        <w:lang w:bidi="ar-SY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-842748</wp:posOffset>
          </wp:positionH>
          <wp:positionV relativeFrom="paragraph">
            <wp:posOffset>-211540</wp:posOffset>
          </wp:positionV>
          <wp:extent cx="1132764" cy="442557"/>
          <wp:effectExtent l="0" t="0" r="0" b="0"/>
          <wp:wrapNone/>
          <wp:docPr id="1" name="Picture 0" descr="LOGO_Brid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rid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2766" cy="442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04BE">
      <w:tab/>
    </w:r>
    <w:r w:rsidRPr="006D052B">
      <w:rPr>
        <w:b/>
        <w:bCs/>
        <w:sz w:val="16"/>
        <w:szCs w:val="16"/>
      </w:rPr>
      <w:t>For Internal Use Only</w:t>
    </w:r>
  </w:p>
  <w:p w:rsidR="006D052B" w:rsidRDefault="006D052B" w:rsidP="006D052B">
    <w:pPr>
      <w:pStyle w:val="Header"/>
      <w:tabs>
        <w:tab w:val="clear" w:pos="4320"/>
        <w:tab w:val="right" w:pos="276"/>
      </w:tabs>
      <w:bidi/>
      <w:rPr>
        <w:rtl/>
        <w:lang w:bidi="ar-SY"/>
      </w:rPr>
    </w:pPr>
    <w:r>
      <w:rPr>
        <w:rFonts w:hint="cs"/>
        <w:rtl/>
        <w:lang w:bidi="ar-SY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11B6"/>
    <w:multiLevelType w:val="multilevel"/>
    <w:tmpl w:val="790E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54DF0"/>
    <w:multiLevelType w:val="hybridMultilevel"/>
    <w:tmpl w:val="71FC5B76"/>
    <w:lvl w:ilvl="0" w:tplc="04090005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">
    <w:nsid w:val="083F04DB"/>
    <w:multiLevelType w:val="hybridMultilevel"/>
    <w:tmpl w:val="4ADC5476"/>
    <w:lvl w:ilvl="0" w:tplc="9E6C1D24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3">
    <w:nsid w:val="0D2045AC"/>
    <w:multiLevelType w:val="hybridMultilevel"/>
    <w:tmpl w:val="C13CB17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0F3D4B77"/>
    <w:multiLevelType w:val="hybridMultilevel"/>
    <w:tmpl w:val="A59E2754"/>
    <w:lvl w:ilvl="0" w:tplc="04090005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5">
    <w:nsid w:val="14010B87"/>
    <w:multiLevelType w:val="hybridMultilevel"/>
    <w:tmpl w:val="FAF42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6E193A"/>
    <w:multiLevelType w:val="hybridMultilevel"/>
    <w:tmpl w:val="F0082706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>
    <w:nsid w:val="240F02BE"/>
    <w:multiLevelType w:val="hybridMultilevel"/>
    <w:tmpl w:val="A1246642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8">
    <w:nsid w:val="24AE6C3C"/>
    <w:multiLevelType w:val="multilevel"/>
    <w:tmpl w:val="3E581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color w:val="3366FF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25A67D4E"/>
    <w:multiLevelType w:val="multilevel"/>
    <w:tmpl w:val="B51C8F34"/>
    <w:lvl w:ilvl="0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0">
    <w:nsid w:val="26F705A7"/>
    <w:multiLevelType w:val="multilevel"/>
    <w:tmpl w:val="0F4C5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color w:val="3366FF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2D183EF9"/>
    <w:multiLevelType w:val="multilevel"/>
    <w:tmpl w:val="F0082706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2">
    <w:nsid w:val="30D10379"/>
    <w:multiLevelType w:val="hybridMultilevel"/>
    <w:tmpl w:val="CC3E1D3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38670B64"/>
    <w:multiLevelType w:val="hybridMultilevel"/>
    <w:tmpl w:val="1DC80A90"/>
    <w:lvl w:ilvl="0" w:tplc="AC6A0E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D00CB1"/>
    <w:multiLevelType w:val="multilevel"/>
    <w:tmpl w:val="A6B4B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i/>
        <w:iCs w:val="0"/>
        <w:color w:val="3366FF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44234579"/>
    <w:multiLevelType w:val="hybridMultilevel"/>
    <w:tmpl w:val="EB70C9B8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6">
    <w:nsid w:val="45127717"/>
    <w:multiLevelType w:val="multilevel"/>
    <w:tmpl w:val="75F6B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i/>
        <w:iCs w:val="0"/>
        <w:color w:val="3366FF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  <w:bCs w:val="0"/>
        <w:i/>
        <w:iCs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4FDA3692"/>
    <w:multiLevelType w:val="multilevel"/>
    <w:tmpl w:val="0F4C5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color w:val="3366FF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5BB73971"/>
    <w:multiLevelType w:val="multilevel"/>
    <w:tmpl w:val="3E581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color w:val="3366FF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5E6D53AB"/>
    <w:multiLevelType w:val="multilevel"/>
    <w:tmpl w:val="A6B4B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i/>
        <w:iCs w:val="0"/>
        <w:color w:val="3366FF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620C215E"/>
    <w:multiLevelType w:val="hybridMultilevel"/>
    <w:tmpl w:val="790E68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4A6ECA"/>
    <w:multiLevelType w:val="multilevel"/>
    <w:tmpl w:val="0F4C5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color w:val="3366FF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7BB116BE"/>
    <w:multiLevelType w:val="multilevel"/>
    <w:tmpl w:val="03AE8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color w:val="3366FF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7D2831FE"/>
    <w:multiLevelType w:val="multilevel"/>
    <w:tmpl w:val="75F6BF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FF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i/>
        <w:iCs w:val="0"/>
        <w:color w:val="3366FF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  <w:bCs w:val="0"/>
        <w:i/>
        <w:iCs/>
        <w:color w:val="3366FF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3"/>
  </w:num>
  <w:num w:numId="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7"/>
  </w:num>
  <w:num w:numId="5">
    <w:abstractNumId w:val="1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  <w:num w:numId="13">
    <w:abstractNumId w:val="2"/>
  </w:num>
  <w:num w:numId="14">
    <w:abstractNumId w:val="8"/>
  </w:num>
  <w:num w:numId="15">
    <w:abstractNumId w:val="18"/>
  </w:num>
  <w:num w:numId="16">
    <w:abstractNumId w:val="22"/>
  </w:num>
  <w:num w:numId="17">
    <w:abstractNumId w:val="9"/>
  </w:num>
  <w:num w:numId="18">
    <w:abstractNumId w:val="19"/>
  </w:num>
  <w:num w:numId="19">
    <w:abstractNumId w:val="14"/>
  </w:num>
  <w:num w:numId="20">
    <w:abstractNumId w:val="16"/>
  </w:num>
  <w:num w:numId="21">
    <w:abstractNumId w:val="5"/>
  </w:num>
  <w:num w:numId="22">
    <w:abstractNumId w:val="20"/>
  </w:num>
  <w:num w:numId="23">
    <w:abstractNumId w:val="0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B3"/>
    <w:rsid w:val="000116AF"/>
    <w:rsid w:val="00017FC2"/>
    <w:rsid w:val="00056268"/>
    <w:rsid w:val="00095B23"/>
    <w:rsid w:val="000C21C5"/>
    <w:rsid w:val="000D4B07"/>
    <w:rsid w:val="000D4D4F"/>
    <w:rsid w:val="00156128"/>
    <w:rsid w:val="00176E79"/>
    <w:rsid w:val="00181954"/>
    <w:rsid w:val="001867A1"/>
    <w:rsid w:val="001877ED"/>
    <w:rsid w:val="00196C07"/>
    <w:rsid w:val="001B271B"/>
    <w:rsid w:val="001D69B5"/>
    <w:rsid w:val="00210225"/>
    <w:rsid w:val="00286DB5"/>
    <w:rsid w:val="002924A2"/>
    <w:rsid w:val="00311929"/>
    <w:rsid w:val="003175D6"/>
    <w:rsid w:val="0033435E"/>
    <w:rsid w:val="00377F24"/>
    <w:rsid w:val="003C0247"/>
    <w:rsid w:val="0041636E"/>
    <w:rsid w:val="0042350E"/>
    <w:rsid w:val="004454CC"/>
    <w:rsid w:val="00494662"/>
    <w:rsid w:val="004A1AA5"/>
    <w:rsid w:val="004B01E0"/>
    <w:rsid w:val="004B1082"/>
    <w:rsid w:val="004B56D6"/>
    <w:rsid w:val="00503FE4"/>
    <w:rsid w:val="00504B68"/>
    <w:rsid w:val="00515678"/>
    <w:rsid w:val="005A6C79"/>
    <w:rsid w:val="005B14B5"/>
    <w:rsid w:val="00624E5B"/>
    <w:rsid w:val="0062560A"/>
    <w:rsid w:val="00630A59"/>
    <w:rsid w:val="00631E61"/>
    <w:rsid w:val="006552A6"/>
    <w:rsid w:val="00666862"/>
    <w:rsid w:val="006B608B"/>
    <w:rsid w:val="006D052B"/>
    <w:rsid w:val="006D100B"/>
    <w:rsid w:val="006D545C"/>
    <w:rsid w:val="006E2628"/>
    <w:rsid w:val="006E693A"/>
    <w:rsid w:val="006F0E17"/>
    <w:rsid w:val="006F26A1"/>
    <w:rsid w:val="00701440"/>
    <w:rsid w:val="0073009A"/>
    <w:rsid w:val="007358AA"/>
    <w:rsid w:val="00742738"/>
    <w:rsid w:val="007450B7"/>
    <w:rsid w:val="00764EF8"/>
    <w:rsid w:val="00793F4F"/>
    <w:rsid w:val="007B5CE0"/>
    <w:rsid w:val="007F0221"/>
    <w:rsid w:val="007F1155"/>
    <w:rsid w:val="00837F87"/>
    <w:rsid w:val="008A30B9"/>
    <w:rsid w:val="008B0598"/>
    <w:rsid w:val="008B0B5A"/>
    <w:rsid w:val="008C35A8"/>
    <w:rsid w:val="008F0979"/>
    <w:rsid w:val="008F346D"/>
    <w:rsid w:val="009368DF"/>
    <w:rsid w:val="009604BE"/>
    <w:rsid w:val="009A4083"/>
    <w:rsid w:val="00A47612"/>
    <w:rsid w:val="00A574BC"/>
    <w:rsid w:val="00A66D81"/>
    <w:rsid w:val="00A82AF6"/>
    <w:rsid w:val="00AA508D"/>
    <w:rsid w:val="00AB08DD"/>
    <w:rsid w:val="00AF4B31"/>
    <w:rsid w:val="00B25EE4"/>
    <w:rsid w:val="00B330DC"/>
    <w:rsid w:val="00B369A0"/>
    <w:rsid w:val="00B515AB"/>
    <w:rsid w:val="00B66BB8"/>
    <w:rsid w:val="00B72476"/>
    <w:rsid w:val="00B83E76"/>
    <w:rsid w:val="00BA07B9"/>
    <w:rsid w:val="00BB3374"/>
    <w:rsid w:val="00BE35A2"/>
    <w:rsid w:val="00C02345"/>
    <w:rsid w:val="00C02A4D"/>
    <w:rsid w:val="00C13DD9"/>
    <w:rsid w:val="00C16DCB"/>
    <w:rsid w:val="00C21A36"/>
    <w:rsid w:val="00C43BE3"/>
    <w:rsid w:val="00C52C8B"/>
    <w:rsid w:val="00C625B3"/>
    <w:rsid w:val="00C653B6"/>
    <w:rsid w:val="00CA2EAD"/>
    <w:rsid w:val="00CC00F9"/>
    <w:rsid w:val="00CD2B44"/>
    <w:rsid w:val="00D26E7F"/>
    <w:rsid w:val="00D765AE"/>
    <w:rsid w:val="00D936AD"/>
    <w:rsid w:val="00DC19D5"/>
    <w:rsid w:val="00DC4A8F"/>
    <w:rsid w:val="00DF29A9"/>
    <w:rsid w:val="00E02E12"/>
    <w:rsid w:val="00E05EC6"/>
    <w:rsid w:val="00E17B96"/>
    <w:rsid w:val="00E26E65"/>
    <w:rsid w:val="00E30E9D"/>
    <w:rsid w:val="00E93AFD"/>
    <w:rsid w:val="00EC56AD"/>
    <w:rsid w:val="00EE6CEA"/>
    <w:rsid w:val="00EF4CA9"/>
    <w:rsid w:val="00F22859"/>
    <w:rsid w:val="00F35384"/>
    <w:rsid w:val="00F41F0A"/>
    <w:rsid w:val="00F474B6"/>
    <w:rsid w:val="00F7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3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Label">
    <w:name w:val="Message Header Label"/>
    <w:rsid w:val="008F346D"/>
    <w:rPr>
      <w:rFonts w:ascii="Arial" w:hAnsi="Arial"/>
      <w:b/>
      <w:spacing w:val="-4"/>
      <w:sz w:val="18"/>
      <w:vertAlign w:val="baseline"/>
    </w:rPr>
  </w:style>
  <w:style w:type="paragraph" w:styleId="MessageHeader">
    <w:name w:val="Message Header"/>
    <w:basedOn w:val="BodyText"/>
    <w:rsid w:val="008F346D"/>
    <w:pPr>
      <w:keepLines/>
      <w:spacing w:after="0" w:line="415" w:lineRule="atLeast"/>
      <w:ind w:left="1560" w:hanging="720"/>
    </w:pPr>
    <w:rPr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8F346D"/>
  </w:style>
  <w:style w:type="paragraph" w:customStyle="1" w:styleId="MessageHeaderLast">
    <w:name w:val="Message Header Last"/>
    <w:basedOn w:val="MessageHeader"/>
    <w:next w:val="BodyText"/>
    <w:rsid w:val="008F346D"/>
    <w:pPr>
      <w:pBdr>
        <w:bottom w:val="single" w:sz="6" w:space="22" w:color="auto"/>
      </w:pBdr>
      <w:spacing w:after="400"/>
    </w:pPr>
  </w:style>
  <w:style w:type="paragraph" w:customStyle="1" w:styleId="DocumentLabel">
    <w:name w:val="Document Label"/>
    <w:next w:val="Normal"/>
    <w:rsid w:val="008F346D"/>
    <w:pPr>
      <w:spacing w:before="140" w:after="540" w:line="600" w:lineRule="atLeast"/>
      <w:ind w:left="840"/>
    </w:pPr>
    <w:rPr>
      <w:spacing w:val="-38"/>
      <w:sz w:val="60"/>
    </w:rPr>
  </w:style>
  <w:style w:type="paragraph" w:styleId="BodyText">
    <w:name w:val="Body Text"/>
    <w:basedOn w:val="Normal"/>
    <w:rsid w:val="008F346D"/>
    <w:pPr>
      <w:spacing w:after="120"/>
    </w:pPr>
  </w:style>
  <w:style w:type="paragraph" w:styleId="Header">
    <w:name w:val="header"/>
    <w:basedOn w:val="Normal"/>
    <w:rsid w:val="008F3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34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19D5"/>
    <w:rPr>
      <w:rFonts w:ascii="Tahoma" w:hAnsi="Tahoma" w:cs="Tahoma"/>
      <w:sz w:val="16"/>
      <w:szCs w:val="16"/>
    </w:rPr>
  </w:style>
  <w:style w:type="character" w:customStyle="1" w:styleId="EmailStyle24">
    <w:name w:val="EmailStyle24"/>
    <w:basedOn w:val="DefaultParagraphFont"/>
    <w:semiHidden/>
    <w:rsid w:val="0033435E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30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3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Label">
    <w:name w:val="Message Header Label"/>
    <w:rsid w:val="008F346D"/>
    <w:rPr>
      <w:rFonts w:ascii="Arial" w:hAnsi="Arial"/>
      <w:b/>
      <w:spacing w:val="-4"/>
      <w:sz w:val="18"/>
      <w:vertAlign w:val="baseline"/>
    </w:rPr>
  </w:style>
  <w:style w:type="paragraph" w:styleId="MessageHeader">
    <w:name w:val="Message Header"/>
    <w:basedOn w:val="BodyText"/>
    <w:rsid w:val="008F346D"/>
    <w:pPr>
      <w:keepLines/>
      <w:spacing w:after="0" w:line="415" w:lineRule="atLeast"/>
      <w:ind w:left="1560" w:hanging="720"/>
    </w:pPr>
    <w:rPr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8F346D"/>
  </w:style>
  <w:style w:type="paragraph" w:customStyle="1" w:styleId="MessageHeaderLast">
    <w:name w:val="Message Header Last"/>
    <w:basedOn w:val="MessageHeader"/>
    <w:next w:val="BodyText"/>
    <w:rsid w:val="008F346D"/>
    <w:pPr>
      <w:pBdr>
        <w:bottom w:val="single" w:sz="6" w:space="22" w:color="auto"/>
      </w:pBdr>
      <w:spacing w:after="400"/>
    </w:pPr>
  </w:style>
  <w:style w:type="paragraph" w:customStyle="1" w:styleId="DocumentLabel">
    <w:name w:val="Document Label"/>
    <w:next w:val="Normal"/>
    <w:rsid w:val="008F346D"/>
    <w:pPr>
      <w:spacing w:before="140" w:after="540" w:line="600" w:lineRule="atLeast"/>
      <w:ind w:left="840"/>
    </w:pPr>
    <w:rPr>
      <w:spacing w:val="-38"/>
      <w:sz w:val="60"/>
    </w:rPr>
  </w:style>
  <w:style w:type="paragraph" w:styleId="BodyText">
    <w:name w:val="Body Text"/>
    <w:basedOn w:val="Normal"/>
    <w:rsid w:val="008F346D"/>
    <w:pPr>
      <w:spacing w:after="120"/>
    </w:pPr>
  </w:style>
  <w:style w:type="paragraph" w:styleId="Header">
    <w:name w:val="header"/>
    <w:basedOn w:val="Normal"/>
    <w:rsid w:val="008F3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34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C19D5"/>
    <w:rPr>
      <w:rFonts w:ascii="Tahoma" w:hAnsi="Tahoma" w:cs="Tahoma"/>
      <w:sz w:val="16"/>
      <w:szCs w:val="16"/>
    </w:rPr>
  </w:style>
  <w:style w:type="character" w:customStyle="1" w:styleId="EmailStyle24">
    <w:name w:val="EmailStyle24"/>
    <w:basedOn w:val="DefaultParagraphFont"/>
    <w:semiHidden/>
    <w:rsid w:val="0033435E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rsid w:val="00730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\Project%20Courses\PMP%20Course\Student%20PMP\Templates\char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charter template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Hoshanco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creator>Bayhas Al Sawady</dc:creator>
  <cp:lastModifiedBy>Bayhas Al Sawady</cp:lastModifiedBy>
  <cp:revision>1</cp:revision>
  <cp:lastPrinted>2005-07-13T07:52:00Z</cp:lastPrinted>
  <dcterms:created xsi:type="dcterms:W3CDTF">2014-12-06T16:52:00Z</dcterms:created>
  <dcterms:modified xsi:type="dcterms:W3CDTF">2014-12-06T16:53:00Z</dcterms:modified>
</cp:coreProperties>
</file>